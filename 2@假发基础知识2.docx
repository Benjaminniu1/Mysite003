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假发知识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在假发行业中,按制作假发的原料分为:真人发human hair,化纤丝synthetic hair和动物毛animal hair.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1.真人发产品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a).真人发又根据来源的不同分为:中国发Chinese hair,印度发Indian hair,缅甸发Burmese hair,越南发Vietnamese hair、欧洲发European hair,etc.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由于中国是一个人口大国所以中国发最为常见。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目前市场主要是缅甸发，印度发。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但是客户会经常问巴西发Brazilian hair,秘鲁发 Peruvian Hair，马来西亚发Malaysian hair，并不意味这些头发来自这些国家，这些名字以前只是表示头发的造型。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). 在判定假发的品质的时候我们主要看的是原料,其次就是幅度了,所谓幅度是指头发的长短长度。简言之:如果一条发帘子从上往下一直顺下去如果上面厚,下面薄那么这个幅度是较差的。所以不同的幅度即为投料时所用档次不同,价格亦不相同。再者就是看头发的顺滑度和手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2.化纤丝产品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化纤丝分为很多种。在国内,化纤有国产丝、韩丝、日丝三种,不同的发丝直接决定假发的手感、光泽、质量、持久度,当然这三种发丝价格相差很大。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a).国产丝的价格在三种发丝中最便宜,合适做模特头上戴的假发或者球迷假发。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b).韩丝的价格居中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c).日本丝的价格最高,同等级日丝的价格是国产丝的三倍以上,适合做真人假发。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目前日本卡尼卡伦公司生产的发丝被公认为最适合生产假发的发丝。不论是手感还是光泽度,非常接近真发,超逼真。蕾丝假发的发丝正是采用了这种发丝,从源头上来保证假发的品质。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3..动物毛主要有牛毛ox hair,马海毛mohair,马鬃毛horse hair等。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这三种原料的产品在手感上区别很大:人发的手感最好,真人发做的假发是选用经过处理的纯真人头发制作而成的,其逼真度高、不易打结、可以局、染、烫,方便变换发型,价格较高、定性效果并不是太好。其次是化纤(化纤的较亮),化纤丝的假发是用化纤制成,逼真度差,佩戴后有痒的感觉,容易与头皮起反应。不过价钱便宜、定型效果持久;最后就是动物毛了。因为同样重量的发帘动物毛要比真人发和化纤的显着蓬松,其次手感也不相同。当然化纤的和动物毛的差别不是很大。但是就价格而言动物毛的要比化纤的稍贵点。还有一种就是三者混合或者两者混合制作而成的假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按面积分:假发套和假发片。假发套是整个带在头上的假发,佩戴方便,牢固,覆盖面积大适用情况广。假发片可以按照不同的需要定做成不同形状、不同大小的假发片,随意性强,逼真度极高,透气性好。按制作方法分:机织发和手勾发。机织发是机器做出来的。一般批量生产,价格低廉,但是真实性并不理想,较沉,透气性差容易使毛囊受阻,容易打结。手勾发是纯手工勾制而成,逼真度高、透气性好、佩戴舒适,但是价格比较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从工艺上分:机织头套machine made wig、半机织半手织头套half machine made &amp;half hand tied wig、全蕾丝头套full lace wig 、犹太假发Jews wig、前蕾丝头套front lace wig、发块toupee 、MONO假发MONO wig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(二).假发原料分类: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人发:目前市场上用的最多的是中国发,印度发,巴西发,欧洲发,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a).中国发:中国发是目前制作假发原材料用量最大的头发,中国人口多,发质比较硬,过酸处理后能漂染,装饰到头上能再做造型。在美国和欧洲比较受欢迎。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b). 印度发:印度发发质较软,发质没有中国发直,有小波浪卷,头发化工处理后容易断裂,可塑性不强。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c). 欧洲发:欧洲发的颜色比较接近当地的消费市场,目前是价格最贵的原料,欧州发的发质较软,不适合漂染和后处理,直接用于接发的比较多。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d).化纤丝:化纤丝是对人发原料的一种补充,化纤丝分为低温丝,高温丝和蛋白丝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低温丝:低温丝用于人发发帘的一种填充物,低温丝的能在加热80度保持不变形,低温丝的优势在于可以做一些夸张、支持力高的造型,降低人发发帘的原材料成本。低温丝的缺点是易燃物,燃烧后结成块状。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高温丝:高温丝能在加热200度保持不变形,高温丝的优势在于可以自由烫直烫卷,摸上去比较舒服,戴起来比较自然。80cm以上的长度推荐高温丝,这种假发易变形高温丝容易恢复过来,而低温丝就较难了。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蛋白丝:是最接近人类头发的原料,手感最接近人发,常用在高档的假发产品做填充物,而且能在燃烧后自动阻燃,在很多国家的产品限制中,明确要求,假发丝能阻燃,很多国家都发生过假发燃烧造成的悲剧。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(三).假发的漂染: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假发原理采购结束之后的,第一道制作工艺:漂染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首先,如果客户没有特意要求,假发一定要过酸处理: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一定浓度的硫酸再再混入其他药品,浸泡假发!为什么要过酸呢?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按我们平常人的思维,假发很脏,很不干净!过酸最简单的是要除菌.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过酸之后头发发柴,容易打结,对皮肤也有伤害!要进行氨水中和,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中和的同时,可以进行漂白,漂白之后根据可以要求染色!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氨水的作用很明显首先中和,去上一环节的酸.使头发顺滑.不打结.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染色的话,需要按客户提供的色板,调配染剂,制作小样,对比颜色,调整染剂的量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,达到客户要求的颜色!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之后用温水清晰干净!如果颜色稍微深了要重复多次清洗!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(四).假发生产_档发: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档发:简单的说就是把杂乱的头发整理好,档平一端!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档发是指把一大堆头发,先用大铁梳子简单的梳理一下之后把头发夹住,之后用一个小夹子把头发一点点的夹出来,对齐,夹到手握的那个粗度,之后交给另外一个人.另一个人用个小木牌子把那一把假发档齐!要把线等大的杂物挑出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(五).发把制作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制作发把,发帘之前都要称量,然后分把,每把的重量要大致相同。每一款假发都有规定重量的,计量就是按照假发设计图上的指示,称出规定的发丝重量,然后用橡皮筋扎好备用。然后挑拣出其中的化纤或毛球。经过水处理后或熨烫或定型,并把橡皮筋换成金线包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(六).发帘制作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可生产不同尺寸的发帘:8寸到30寸不等,重量一般为100g。发帘分为机制发帘和手织发帘,因为手织发帘成本高,制作慢,一般都要求为机制发帘。机制发帘就是通过排发机来完成。排发的机器一般有三个机头和一个胶水盒,把计量好的发丝通过排发机排成一条发帘,最后通过胶轮(就是将排好的发帘滚上一层假发专用胶水),这样的发帘就很牢固,假发也不会掉发了。这样就完成一个发帘。排好的发帘都是很长一条,这样会影响下一道定型工序的操作,所以要裁帘子。裁帘子就是把长的发帘裁剪为不超过定型铝管的长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(七).大头假发制作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制作大头首先要完成头套的制作。头套一般由三部分组成,前,后及头顶。一般客人要求头顶处为弹力网,这样客人可以根据自己头部的大小来调整头套,而且因为有弹性所以佩戴起来会特别舒服。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头套完成之后会由专业的勾发人员把头发均匀的勾在头套上,头发的密度根据客人的要求有100%, 120%,150%,180%不等。头发勾好后根据客人要求定型,或直发或DEEP WAVE或BODY WAVE或YAKI或KINKY等等。定型就是把造型好的假发放入一个高温烤箱里,调节出适合发丝定型的温度,进行定型。卷曲度不同所需要定型的时间也是不一样的,一般情况60-80分钟就OK了。为什么假发的曲度都不容易变形呢,那就是这一道工序的功劳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(八).男士发快制作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男士发块的制作首先要根据客人提供的尺寸或头壳做头模。根据头模作出网底,然后就可以做出不同款式的网帽,或PU或NPU或双层网等等。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做好网帽后就可以在上面勾头发了,同样是根据客人所需要的作不同的密度。头发勾好后重要的一步就是摸底胶,这样方便客人佩戴且舒服。底胶摸好烘干后就可以水洗定型了。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(九).后处理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后处理就是把发丝进行清洗后,放入假发专用护理溶液里浸泡15分钟,处理出很好的柔滑的发丝手感,然后脱干水。主要作用就是清洁发丝和处理假发发丝的手感。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生产流程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从生产流程上讲主要分为8个步骤,但每个步骤都不是一成不变的。这个对于入行多年的人应该是很了解的。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第一步:投料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第二步:双针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第三步:过酸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第四步:拉发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第五步:分把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第六步:三连机或者深加工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第七步:后处理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第八步:包装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加深阅读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顺发与泡发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1.泡发non-remy hair (现在很多商家叫做Remy hair,去掉了non-remy hair的说法)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原料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泡发指所有非辫发制品,主要从原料上有所区别。泡发制品原料主要有头发蛋,削发等,常见的主要是头发蛋,头发蛋主要是从人头上梳理下来的头发,带毛囊,但发质一般较软,当然也有硬的发质,根据年龄和国家不同。其中印度发比较软,越南发和中国发稍微硬一些。原料价格差不多,但成品价格相当很大,而纯正的印度发是不能漂染成浅色号的,许多印度客户从中国或者越南进口原料,加上个印度头衔就成了印度发。这个要仔细辨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生产工艺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泡发制品基本上占据了现在市场的绝大部分,因为原料的优势以及现代工艺的提升,经过生产加工,我们很难从外观上去区别原料,这也使许多新入门的客户无法把控质量关。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但其诱人的价格实在让他们抵挡不住,所以很多客户都已经习惯了这种发质。如果你非要较真给客户辫发,真的会适得其反。生产工艺加速了这个行业前进的步伐,让更多的客户能够真正用得起假发。但与其同时,也增加了竞争,行业间的竞争总是有许多寒心的地方,在这就不叨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2.顺发Remy Hair 同称:Virgin Hair, Remy Virgin Hair (现在很多商家成为Virgin hair)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名词解释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就是头发根是头发根,头发稍是头发稍,大辫子剪下来的,头尾不颠倒,不混乱,此是最好的制作假发原料。发丝有弹性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辨别方法是如没染色的自然色,根部是发黑的,尾部是略显枯燥的黄,或有开叉。染色后的也是比较有弹性。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个人见解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顺发指毛发表层带鳞片,而且鳞片基本上都是朝一个方向的为顺发。顺发分为两种:辫发和倒根发。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辫发一般指从头上剪下来,头层不颠倒的头发,尾部略显浅黄色。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倒根发是利用倒根机将泡发(抛发)带毛囊的一头与稍部分开,能够做到鳞片朝向一致,做出顺发的效果。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当然两者是有区别的,同一个产地的辫发一般质地比泡发要硬,倒根发本身就是代谢或者外力而脱落的头发,所以在使用时间上,辫发比倒根发更持久。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3.如何区分泡发和顺发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如果单一的从外观上辨别泡发和顺发,已经完全不实用了,所以上述的辨别方法,个人不敢苟同。总结一句话:“一看二摸三感觉”。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“一看外观”,顺发外观带有鳞片,而一般不会过酸处理,也不用焗油,外观上有时会显得略微枯燥一些,泡发经过多道加工以后,外观发亮。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“二摸”,从头摸到尾,很顺滑,从尾摸到头,有些粗糙,一般是顺发。泡发把鳞片去掉以后,不管你怎么摸,基本上都不打结,都会显得顺滑,这也是为什么泡发之所以受欢迎的原因,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“三感觉” 感觉它的柔软度,感觉它的弹性,感觉它的潮湿度。(这要慢慢修炼你的内功哦!)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顺发的处理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顺发的处理过程和泡发差不多,大多数只不过省去了过酸处理的程序。在这里就不加赘述了。使用范围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因为原料价格因素的影响,纯顺发做出来的成品和它们的目标价格差距很大,所以需求量并不是很高,毕竟有钱人永远占的是少数,所以使用范围并不广泛,而针对客户的需求,我们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只能理解成给他们一个心理安慰。如果你遇到了一个绝对懂假发的行家,而且要求要顺发,这个客户基本上断定不会要太多,而且基本上以发帘,发把为主。(这里说的客户只是针对国外客户,国内客户不可一概而论,毕竟中国发还是很多滴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●假发的佩戴最佳位置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选择假发时,首先要使假发的大小与配戴者的头围相同。过小有压迫感,影响头部的血液循环,造成头痛、头晕等现象;过大则缺少安全感,在型号适宜的基础上,视额头的宽窄,将其配戴在适当的位置上。宽额,上庭较长,佩带时将假发边缘略向下拉,配以一定发量的发帘作衬托;窄额,上庭较短,配戴时,假发的边缘略向上,但不宜过于向上,留出少量的发帘作衬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●保养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一、梳理动作要轻。假发套在使用前应先梳理好,戴上假发套后稍稍加以梳理就可以了。梳理假发一般选用比较稀疏的梳子为好,梳理假发时要采用斜侧梳理的方法,不可进行直梳,而且动作要轻。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二、不要使用发夹。为了防止大风把假发套刮跑,有些人喜欢用发夹夹住假发。但是,夹发不可过于用劲。否则,容易勾坏假发的网套。因此,最好不要使用发夹,可在假发上使用装饰性的发带把发固定住。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三、洗涤时不要用手搓拧。经常戴的发套,一般两三个月洗涤一次为宜。在洗涤前,先用梳子把假发梳理好,再用稀释的护发素溶液边洗边梳理。切不能用双手搓拧,更不能把假发泡在洗涤液里洗。而应用双手轻轻地顺发丝方向漂净上面的泡沫,然后晾干,切忌在阳光下曝晒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如何为假发洗头?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1.用假发专用梳子(防静电的)将假发梳顺;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2.把假发置入冷水中泡5-10分钟。时间过长,发丝易脱落;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3.手洗,不能使用洗衣机。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4.选用二合一洗发水,切忌用力搓洗,用手轻轻地抓一抓发丝就可以了;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5.用清水投洗干净;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6.用干毛巾(2—3块)将假发上的水吸干,千万不能用手拧或以洗衣机甩干;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7.自然风干,切忌晒干;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8.待假发干至九成时,用手轻轻地抓一抓发丝,再用假发专用梳子将假发梳顺;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9.对于洗好的假发,如果你不需要经常配戴,还应喷一点(不要喷多了)喷发油;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10.待假发完全风干时,用发网将洗过的假发套好,装入透气性良好的可封塑料袋中(袋子上有小圆孔),如果没有这样的袋子,也可以将其装入普通塑料袋,用针将袋子穿几个洞;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11.洗过的假发应放在干燥的地方保存。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"https://wenku.baidu.com/view/4d365bebfbb069dc5022aaea998fcc22bcd14338.html"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https://wenku.baidu.com/view/4d365bebfbb069dc5022aaea998fcc22bcd14338.html</w:t>
      </w:r>
      <w:r>
        <w:rPr>
          <w:rFonts w:hint="eastAsia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22273"/>
    <w:rsid w:val="0F576C27"/>
    <w:rsid w:val="20013961"/>
    <w:rsid w:val="269A0029"/>
    <w:rsid w:val="57A22273"/>
    <w:rsid w:val="5C084DCD"/>
    <w:rsid w:val="61554AF5"/>
    <w:rsid w:val="63135B3B"/>
    <w:rsid w:val="6D535020"/>
    <w:rsid w:val="6D7C6F60"/>
    <w:rsid w:val="6F6313A9"/>
    <w:rsid w:val="79A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R-20161220EAIVQ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2018-10-09T10:25:00Z</dcterms:created>
  <dc:creator>王玉龙</dc:creator>
  <cp:lastModifiedBy>王玉龙</cp:lastModifiedBy>
  <dcterms:modified xsi:type="dcterms:W3CDTF">2018-10-19T08:18:15Z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